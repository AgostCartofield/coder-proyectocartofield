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9690" w14:textId="70B00DCB" w:rsidR="005237B2" w:rsidRPr="007242E0" w:rsidRDefault="005237B2" w:rsidP="002B1CC1">
      <w:pPr>
        <w:shd w:val="clear" w:color="auto" w:fill="DFEFF2" w:themeFill="background2" w:themeFillTint="33"/>
        <w:spacing w:line="360" w:lineRule="auto"/>
        <w:jc w:val="center"/>
        <w:rPr>
          <w:rFonts w:ascii="Times New Roman" w:hAnsi="Times New Roman" w:cs="Times New Roman"/>
          <w:b/>
          <w:bCs/>
          <w:color w:val="2A5E68" w:themeColor="background2" w:themeShade="80"/>
          <w:sz w:val="56"/>
          <w:szCs w:val="56"/>
          <w:u w:val="single"/>
          <w:lang w:val="es-AR"/>
        </w:rPr>
      </w:pPr>
      <w:r w:rsidRPr="007242E0">
        <w:rPr>
          <w:rFonts w:ascii="Times New Roman" w:hAnsi="Times New Roman" w:cs="Times New Roman"/>
          <w:b/>
          <w:bCs/>
          <w:color w:val="2A5E68" w:themeColor="background2" w:themeShade="80"/>
          <w:sz w:val="56"/>
          <w:szCs w:val="56"/>
          <w:u w:val="single"/>
          <w:lang w:val="es-AR"/>
        </w:rPr>
        <w:t>Presupuesto</w:t>
      </w:r>
      <w:r w:rsidRPr="007242E0">
        <w:rPr>
          <w:rFonts w:ascii="Times New Roman" w:hAnsi="Times New Roman" w:cs="Times New Roman"/>
          <w:b/>
          <w:bCs/>
          <w:color w:val="2A5E68" w:themeColor="background2" w:themeShade="80"/>
          <w:sz w:val="56"/>
          <w:szCs w:val="56"/>
          <w:u w:val="single"/>
          <w:lang w:val="es-AR"/>
        </w:rPr>
        <w:t xml:space="preserve"> Desarrollo Front </w:t>
      </w:r>
      <w:proofErr w:type="spellStart"/>
      <w:r w:rsidRPr="007242E0">
        <w:rPr>
          <w:rFonts w:ascii="Times New Roman" w:hAnsi="Times New Roman" w:cs="Times New Roman"/>
          <w:b/>
          <w:bCs/>
          <w:color w:val="2A5E68" w:themeColor="background2" w:themeShade="80"/>
          <w:sz w:val="56"/>
          <w:szCs w:val="56"/>
          <w:u w:val="single"/>
          <w:lang w:val="es-AR"/>
        </w:rPr>
        <w:t>End</w:t>
      </w:r>
      <w:proofErr w:type="spellEnd"/>
    </w:p>
    <w:p w14:paraId="30C75ACC" w14:textId="77777777" w:rsidR="007242E0" w:rsidRDefault="007242E0" w:rsidP="002B1CC1">
      <w:pPr>
        <w:spacing w:line="360" w:lineRule="auto"/>
        <w:jc w:val="center"/>
        <w:rPr>
          <w:rFonts w:ascii="Times New Roman" w:hAnsi="Times New Roman" w:cs="Times New Roman"/>
          <w:b/>
          <w:bCs/>
          <w:color w:val="3E8D9C" w:themeColor="background2" w:themeShade="BF"/>
          <w:u w:val="single"/>
          <w:lang w:val="es-AR"/>
        </w:rPr>
      </w:pPr>
    </w:p>
    <w:p w14:paraId="2D0E215A" w14:textId="47375511" w:rsidR="002B1CC1" w:rsidRPr="00535882" w:rsidRDefault="007242E0" w:rsidP="002B1CC1">
      <w:pPr>
        <w:spacing w:line="360" w:lineRule="auto"/>
        <w:jc w:val="center"/>
        <w:rPr>
          <w:rFonts w:ascii="Times New Roman" w:hAnsi="Times New Roman" w:cs="Times New Roman"/>
          <w:b/>
          <w:bCs/>
          <w:color w:val="3E8D9C" w:themeColor="background2" w:themeShade="BF"/>
          <w:u w:val="single"/>
          <w:lang w:val="es-AR"/>
        </w:rPr>
      </w:pPr>
      <w:r>
        <w:rPr>
          <w:noProof/>
        </w:rPr>
        <w:drawing>
          <wp:inline distT="0" distB="0" distL="0" distR="0" wp14:anchorId="6331275C" wp14:editId="444B6AB3">
            <wp:extent cx="6332220" cy="5164455"/>
            <wp:effectExtent l="0" t="0" r="0" b="0"/>
            <wp:docPr id="4" name="Picture 4" descr="Características de un buen diseño web - Einatec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cterísticas de un buen diseño web - Einatec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3C3A" w14:textId="6AF313FB" w:rsidR="007242E0" w:rsidRDefault="007242E0" w:rsidP="00AB24C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color w:val="3E8D9C" w:themeColor="background2" w:themeShade="BF"/>
          <w:u w:val="single"/>
          <w:lang w:val="es-AR"/>
        </w:rPr>
      </w:pPr>
    </w:p>
    <w:p w14:paraId="0A527627" w14:textId="188B7449" w:rsidR="007242E0" w:rsidRDefault="007242E0" w:rsidP="00AB24C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color w:val="3E8D9C" w:themeColor="background2" w:themeShade="BF"/>
          <w:u w:val="single"/>
          <w:lang w:val="es-AR"/>
        </w:rPr>
      </w:pPr>
    </w:p>
    <w:p w14:paraId="2365E40D" w14:textId="77777777" w:rsidR="007242E0" w:rsidRDefault="007242E0" w:rsidP="00AB24C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color w:val="3E8D9C" w:themeColor="background2" w:themeShade="BF"/>
          <w:u w:val="single"/>
          <w:lang w:val="es-AR"/>
        </w:rPr>
      </w:pPr>
    </w:p>
    <w:p w14:paraId="4083787A" w14:textId="77777777" w:rsidR="007242E0" w:rsidRDefault="007242E0" w:rsidP="00AB24C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color w:val="3E8D9C" w:themeColor="background2" w:themeShade="BF"/>
          <w:u w:val="single"/>
          <w:lang w:val="es-AR"/>
        </w:rPr>
      </w:pPr>
    </w:p>
    <w:p w14:paraId="38F8DE40" w14:textId="16EA95DA" w:rsidR="007242E0" w:rsidRPr="007242E0" w:rsidRDefault="007242E0" w:rsidP="00AB24C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color w:val="2A5E68" w:themeColor="background2" w:themeShade="80"/>
          <w:sz w:val="32"/>
          <w:szCs w:val="32"/>
          <w:lang w:val="es-AR"/>
        </w:rPr>
      </w:pPr>
      <w:r w:rsidRPr="007242E0">
        <w:rPr>
          <w:rFonts w:ascii="Times New Roman" w:hAnsi="Times New Roman" w:cs="Times New Roman"/>
          <w:b/>
          <w:bCs/>
          <w:color w:val="2A5E68" w:themeColor="background2" w:themeShade="80"/>
          <w:sz w:val="32"/>
          <w:szCs w:val="32"/>
          <w:lang w:val="es-AR"/>
        </w:rPr>
        <w:t>EMPRESA: PIXELATED DESIGNS</w:t>
      </w:r>
    </w:p>
    <w:p w14:paraId="3D23F6A4" w14:textId="27B9D336" w:rsidR="007242E0" w:rsidRPr="007242E0" w:rsidRDefault="007242E0" w:rsidP="00AB24C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color w:val="2A5E68" w:themeColor="background2" w:themeShade="80"/>
          <w:sz w:val="32"/>
          <w:szCs w:val="32"/>
          <w:lang w:val="es-AR"/>
        </w:rPr>
      </w:pPr>
    </w:p>
    <w:p w14:paraId="1EE88C18" w14:textId="7D2260E0" w:rsidR="007242E0" w:rsidRPr="007242E0" w:rsidRDefault="007242E0" w:rsidP="00AB24C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color w:val="2A5E68" w:themeColor="background2" w:themeShade="80"/>
          <w:sz w:val="32"/>
          <w:szCs w:val="32"/>
          <w:lang w:val="es-AR"/>
        </w:rPr>
      </w:pPr>
      <w:r w:rsidRPr="007242E0">
        <w:rPr>
          <w:rFonts w:ascii="Times New Roman" w:hAnsi="Times New Roman" w:cs="Times New Roman"/>
          <w:b/>
          <w:bCs/>
          <w:color w:val="2A5E68" w:themeColor="background2" w:themeShade="80"/>
          <w:sz w:val="32"/>
          <w:szCs w:val="32"/>
          <w:lang w:val="es-AR"/>
        </w:rPr>
        <w:t>CEO: AGOSTINA M. CARTOFIELD</w:t>
      </w:r>
    </w:p>
    <w:p w14:paraId="0CACE179" w14:textId="2A35C030" w:rsidR="00AB24C4" w:rsidRPr="007242E0" w:rsidRDefault="00AB24C4" w:rsidP="00AB24C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color w:val="3E8D9C" w:themeColor="background2" w:themeShade="BF"/>
          <w:sz w:val="28"/>
          <w:szCs w:val="28"/>
          <w:u w:val="single"/>
          <w:lang w:val="es-AR"/>
        </w:rPr>
      </w:pPr>
      <w:r w:rsidRPr="007242E0">
        <w:rPr>
          <w:rFonts w:ascii="Times New Roman" w:hAnsi="Times New Roman" w:cs="Times New Roman"/>
          <w:b/>
          <w:bCs/>
          <w:color w:val="3E8D9C" w:themeColor="background2" w:themeShade="BF"/>
          <w:sz w:val="28"/>
          <w:szCs w:val="28"/>
          <w:u w:val="single"/>
          <w:lang w:val="es-AR"/>
        </w:rPr>
        <w:lastRenderedPageBreak/>
        <w:t>Información de la Empresa</w:t>
      </w:r>
    </w:p>
    <w:p w14:paraId="126D382B" w14:textId="558D32F9" w:rsidR="00733164" w:rsidRPr="00535882" w:rsidRDefault="006E4804" w:rsidP="002B1CC1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Nombre</w:t>
      </w:r>
      <w:r w:rsidR="005237B2" w:rsidRPr="00535882">
        <w:rPr>
          <w:rFonts w:ascii="Times New Roman" w:hAnsi="Times New Roman" w:cs="Times New Roman"/>
          <w:color w:val="auto"/>
          <w:lang w:val="es-AR"/>
        </w:rPr>
        <w:t xml:space="preserve">: PIXELATED DESIGNS </w:t>
      </w:r>
    </w:p>
    <w:p w14:paraId="3BB1E1F6" w14:textId="65939CA4" w:rsidR="005237B2" w:rsidRPr="00535882" w:rsidRDefault="005237B2" w:rsidP="002B1CC1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 xml:space="preserve">Dirección: </w:t>
      </w:r>
      <w:r w:rsidR="000B5602" w:rsidRPr="00535882">
        <w:rPr>
          <w:rFonts w:ascii="Times New Roman" w:hAnsi="Times New Roman" w:cs="Times New Roman"/>
          <w:color w:val="auto"/>
          <w:lang w:val="es-AR"/>
        </w:rPr>
        <w:t>Belgrano 123, Mendoza - Argentina</w:t>
      </w:r>
    </w:p>
    <w:p w14:paraId="738EA86D" w14:textId="47180AAB" w:rsidR="005237B2" w:rsidRPr="00535882" w:rsidRDefault="005237B2" w:rsidP="002B1CC1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Contacto:</w:t>
      </w:r>
      <w:r w:rsidR="000B5602" w:rsidRPr="00535882">
        <w:rPr>
          <w:rFonts w:ascii="Times New Roman" w:hAnsi="Times New Roman" w:cs="Times New Roman"/>
          <w:color w:val="auto"/>
          <w:lang w:val="es-AR"/>
        </w:rPr>
        <w:t xml:space="preserve"> </w:t>
      </w:r>
      <w:hyperlink r:id="rId12" w:history="1">
        <w:r w:rsidR="00AB24C4" w:rsidRPr="00535882">
          <w:rPr>
            <w:rStyle w:val="Hyperlink"/>
            <w:rFonts w:ascii="Times New Roman" w:hAnsi="Times New Roman" w:cs="Times New Roman"/>
            <w:lang w:val="es-AR"/>
          </w:rPr>
          <w:t>acartofield@gmail.com</w:t>
        </w:r>
      </w:hyperlink>
      <w:r w:rsidR="00AB24C4" w:rsidRPr="00535882">
        <w:rPr>
          <w:rFonts w:ascii="Times New Roman" w:hAnsi="Times New Roman" w:cs="Times New Roman"/>
          <w:color w:val="auto"/>
          <w:lang w:val="es-AR"/>
        </w:rPr>
        <w:t xml:space="preserve"> | 021615991437</w:t>
      </w:r>
    </w:p>
    <w:p w14:paraId="3439E1DD" w14:textId="2B9A9FB2" w:rsidR="005237B2" w:rsidRPr="00535882" w:rsidRDefault="005237B2" w:rsidP="002B1CC1">
      <w:pPr>
        <w:spacing w:line="360" w:lineRule="auto"/>
        <w:rPr>
          <w:rFonts w:ascii="Times New Roman" w:hAnsi="Times New Roman" w:cs="Times New Roman"/>
          <w:color w:val="auto"/>
          <w:lang w:val="es-AR"/>
        </w:rPr>
      </w:pPr>
    </w:p>
    <w:p w14:paraId="31422075" w14:textId="57E63119" w:rsidR="00AB24C4" w:rsidRPr="007242E0" w:rsidRDefault="00AB24C4" w:rsidP="00AB24C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color w:val="3E8D9C" w:themeColor="background2" w:themeShade="BF"/>
          <w:sz w:val="28"/>
          <w:szCs w:val="28"/>
          <w:u w:val="single"/>
          <w:lang w:val="es-AR"/>
        </w:rPr>
      </w:pPr>
      <w:r w:rsidRPr="007242E0">
        <w:rPr>
          <w:rFonts w:ascii="Times New Roman" w:hAnsi="Times New Roman" w:cs="Times New Roman"/>
          <w:b/>
          <w:bCs/>
          <w:color w:val="3E8D9C" w:themeColor="background2" w:themeShade="BF"/>
          <w:sz w:val="28"/>
          <w:szCs w:val="28"/>
          <w:u w:val="single"/>
          <w:lang w:val="es-AR"/>
        </w:rPr>
        <w:t>Información del cliente</w:t>
      </w:r>
    </w:p>
    <w:p w14:paraId="755AD631" w14:textId="042FA36D" w:rsidR="00AB24C4" w:rsidRPr="00535882" w:rsidRDefault="00AB24C4" w:rsidP="00AB24C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Nombre: Juan Pérez</w:t>
      </w:r>
    </w:p>
    <w:p w14:paraId="501746A7" w14:textId="77777777" w:rsidR="00AB24C4" w:rsidRPr="00535882" w:rsidRDefault="00AB24C4" w:rsidP="00AB24C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 xml:space="preserve">Nombre de la empresa: </w:t>
      </w:r>
    </w:p>
    <w:p w14:paraId="1381448B" w14:textId="77777777" w:rsidR="00AB24C4" w:rsidRPr="00535882" w:rsidRDefault="00AB24C4" w:rsidP="00AB24C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 xml:space="preserve">Dirección: </w:t>
      </w:r>
    </w:p>
    <w:p w14:paraId="2DF40812" w14:textId="6B9B36F2" w:rsidR="00AB24C4" w:rsidRPr="00535882" w:rsidRDefault="00AB24C4" w:rsidP="00AB24C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 xml:space="preserve">Número de teléfono: </w:t>
      </w:r>
    </w:p>
    <w:p w14:paraId="3C97DB4C" w14:textId="1DA6ACBA" w:rsidR="00AB24C4" w:rsidRPr="00535882" w:rsidRDefault="00AB24C4" w:rsidP="00AB24C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Contacto</w:t>
      </w:r>
    </w:p>
    <w:p w14:paraId="1E3D266D" w14:textId="1E8970C3" w:rsidR="00AB24C4" w:rsidRPr="00535882" w:rsidRDefault="00AB24C4" w:rsidP="00AB24C4">
      <w:pPr>
        <w:spacing w:line="360" w:lineRule="auto"/>
        <w:rPr>
          <w:rFonts w:ascii="Times New Roman" w:hAnsi="Times New Roman" w:cs="Times New Roman"/>
          <w:color w:val="auto"/>
          <w:lang w:val="es-AR"/>
        </w:rPr>
      </w:pPr>
    </w:p>
    <w:p w14:paraId="34143FAD" w14:textId="77777777" w:rsidR="00AB24C4" w:rsidRPr="007242E0" w:rsidRDefault="00AB24C4" w:rsidP="00AB24C4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color w:val="3E8D9C" w:themeColor="background2" w:themeShade="BF"/>
          <w:sz w:val="28"/>
          <w:szCs w:val="28"/>
          <w:u w:val="single"/>
          <w:lang w:val="es-AR"/>
        </w:rPr>
      </w:pPr>
      <w:r w:rsidRPr="007242E0">
        <w:rPr>
          <w:rFonts w:ascii="Times New Roman" w:hAnsi="Times New Roman" w:cs="Times New Roman"/>
          <w:b/>
          <w:bCs/>
          <w:color w:val="3E8D9C" w:themeColor="background2" w:themeShade="BF"/>
          <w:sz w:val="28"/>
          <w:szCs w:val="28"/>
          <w:u w:val="single"/>
          <w:lang w:val="es-AR"/>
        </w:rPr>
        <w:t>Información del proyecto</w:t>
      </w:r>
    </w:p>
    <w:p w14:paraId="07DBA246" w14:textId="77777777" w:rsidR="00AB24C4" w:rsidRPr="00535882" w:rsidRDefault="00AB24C4" w:rsidP="00AB24C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Proyecto: Página Web para marca de ropa femenina</w:t>
      </w:r>
    </w:p>
    <w:p w14:paraId="0FED036A" w14:textId="77777777" w:rsidR="00AB24C4" w:rsidRPr="00535882" w:rsidRDefault="00AB24C4" w:rsidP="00AB24C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Fecha: 03/12/2021</w:t>
      </w:r>
    </w:p>
    <w:p w14:paraId="12A8C4E4" w14:textId="77777777" w:rsidR="00AB24C4" w:rsidRPr="00535882" w:rsidRDefault="00AB24C4" w:rsidP="00AB24C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proofErr w:type="spellStart"/>
      <w:r w:rsidRPr="00535882">
        <w:rPr>
          <w:rFonts w:ascii="Times New Roman" w:hAnsi="Times New Roman" w:cs="Times New Roman"/>
          <w:color w:val="auto"/>
          <w:lang w:val="es-AR"/>
        </w:rPr>
        <w:t>N°</w:t>
      </w:r>
      <w:proofErr w:type="spellEnd"/>
      <w:r w:rsidRPr="00535882">
        <w:rPr>
          <w:rFonts w:ascii="Times New Roman" w:hAnsi="Times New Roman" w:cs="Times New Roman"/>
          <w:color w:val="auto"/>
          <w:lang w:val="es-AR"/>
        </w:rPr>
        <w:t xml:space="preserve"> de Proyecto: 1234</w:t>
      </w:r>
    </w:p>
    <w:p w14:paraId="6F9607F6" w14:textId="69BC5DDA" w:rsidR="00AB24C4" w:rsidRPr="00535882" w:rsidRDefault="00AB24C4" w:rsidP="00AB24C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Diseñador encargado: Agostina M. Cartofield</w:t>
      </w:r>
    </w:p>
    <w:p w14:paraId="7A696D34" w14:textId="16D99709" w:rsidR="00AB24C4" w:rsidRPr="00535882" w:rsidRDefault="00AB24C4" w:rsidP="00AB24C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Fecha de entrega estimada: 1 mes</w:t>
      </w:r>
    </w:p>
    <w:p w14:paraId="2CEF63C6" w14:textId="35342A10" w:rsidR="00AB24C4" w:rsidRPr="00535882" w:rsidRDefault="00AB24C4" w:rsidP="00AB24C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Descripción del</w:t>
      </w:r>
      <w:r w:rsidRPr="00535882">
        <w:rPr>
          <w:rFonts w:ascii="Times New Roman" w:hAnsi="Times New Roman" w:cs="Times New Roman"/>
          <w:color w:val="auto"/>
          <w:lang w:val="es-AR"/>
        </w:rPr>
        <w:t xml:space="preserve"> proyecto:</w:t>
      </w:r>
    </w:p>
    <w:p w14:paraId="39400144" w14:textId="684CD2F1" w:rsidR="00535882" w:rsidRPr="00535882" w:rsidRDefault="00535882" w:rsidP="0053588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proofErr w:type="spellStart"/>
      <w:r w:rsidRPr="00535882">
        <w:rPr>
          <w:rFonts w:ascii="Times New Roman" w:hAnsi="Times New Roman" w:cs="Times New Roman"/>
          <w:color w:val="auto"/>
          <w:lang w:val="es-AR"/>
        </w:rPr>
        <w:t>Index</w:t>
      </w:r>
      <w:proofErr w:type="spellEnd"/>
    </w:p>
    <w:p w14:paraId="6645679A" w14:textId="013E743C" w:rsidR="00535882" w:rsidRPr="00535882" w:rsidRDefault="00535882" w:rsidP="0053588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4 secciones</w:t>
      </w:r>
    </w:p>
    <w:p w14:paraId="53FDD160" w14:textId="2C7BD508" w:rsidR="00535882" w:rsidRPr="00535882" w:rsidRDefault="00535882" w:rsidP="0053588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Carrito de compras</w:t>
      </w:r>
    </w:p>
    <w:p w14:paraId="2F9986D0" w14:textId="7C78A389" w:rsidR="00535882" w:rsidRPr="00535882" w:rsidRDefault="00535882" w:rsidP="0053588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Responsive</w:t>
      </w:r>
    </w:p>
    <w:p w14:paraId="25A8691A" w14:textId="073FEF80" w:rsidR="00535882" w:rsidRPr="007242E0" w:rsidRDefault="00535882" w:rsidP="0053588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color w:val="auto"/>
        </w:rPr>
      </w:pPr>
      <w:r w:rsidRPr="007242E0">
        <w:rPr>
          <w:rFonts w:ascii="Times New Roman" w:hAnsi="Times New Roman" w:cs="Times New Roman"/>
          <w:color w:val="auto"/>
        </w:rPr>
        <w:t xml:space="preserve">Redes </w:t>
      </w:r>
      <w:proofErr w:type="spellStart"/>
      <w:r w:rsidRPr="007242E0">
        <w:rPr>
          <w:rFonts w:ascii="Times New Roman" w:hAnsi="Times New Roman" w:cs="Times New Roman"/>
          <w:color w:val="auto"/>
        </w:rPr>
        <w:t>Sociales</w:t>
      </w:r>
      <w:proofErr w:type="spellEnd"/>
      <w:r w:rsidR="007242E0" w:rsidRPr="007242E0">
        <w:rPr>
          <w:rFonts w:ascii="Times New Roman" w:hAnsi="Times New Roman" w:cs="Times New Roman"/>
          <w:color w:val="auto"/>
        </w:rPr>
        <w:t xml:space="preserve">: Instagram – Facebook </w:t>
      </w:r>
      <w:r w:rsidR="007242E0">
        <w:rPr>
          <w:rFonts w:ascii="Times New Roman" w:hAnsi="Times New Roman" w:cs="Times New Roman"/>
          <w:color w:val="auto"/>
        </w:rPr>
        <w:t>–</w:t>
      </w:r>
      <w:r w:rsidR="007242E0" w:rsidRPr="007242E0">
        <w:rPr>
          <w:rFonts w:ascii="Times New Roman" w:hAnsi="Times New Roman" w:cs="Times New Roman"/>
          <w:color w:val="auto"/>
        </w:rPr>
        <w:t xml:space="preserve"> T</w:t>
      </w:r>
      <w:r w:rsidR="007242E0">
        <w:rPr>
          <w:rFonts w:ascii="Times New Roman" w:hAnsi="Times New Roman" w:cs="Times New Roman"/>
          <w:color w:val="auto"/>
        </w:rPr>
        <w:t xml:space="preserve">witter </w:t>
      </w:r>
    </w:p>
    <w:p w14:paraId="51543D19" w14:textId="002B95F0" w:rsidR="00535882" w:rsidRPr="007242E0" w:rsidRDefault="00535882" w:rsidP="00535882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auto"/>
        </w:rPr>
      </w:pPr>
    </w:p>
    <w:p w14:paraId="19B79D24" w14:textId="217F44F3" w:rsidR="00AB24C4" w:rsidRPr="007242E0" w:rsidRDefault="00AB24C4" w:rsidP="00535882">
      <w:pPr>
        <w:pStyle w:val="ListParagraph"/>
        <w:spacing w:line="360" w:lineRule="auto"/>
        <w:rPr>
          <w:rFonts w:ascii="Times New Roman" w:hAnsi="Times New Roman" w:cs="Times New Roman"/>
          <w:color w:val="auto"/>
        </w:rPr>
      </w:pPr>
    </w:p>
    <w:p w14:paraId="44047F92" w14:textId="2CE77AE3" w:rsidR="005237B2" w:rsidRPr="007242E0" w:rsidRDefault="005237B2" w:rsidP="002B1CC1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4762158E" w14:textId="18E1C02E" w:rsidR="007242E0" w:rsidRPr="007242E0" w:rsidRDefault="007242E0" w:rsidP="002B1CC1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27966527" w14:textId="77777777" w:rsidR="007242E0" w:rsidRPr="007242E0" w:rsidRDefault="007242E0" w:rsidP="002B1CC1">
      <w:pPr>
        <w:spacing w:line="360" w:lineRule="auto"/>
        <w:rPr>
          <w:rFonts w:ascii="Times New Roman" w:hAnsi="Times New Roman" w:cs="Times New Roman"/>
          <w:color w:val="auto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67"/>
        <w:gridCol w:w="2337"/>
        <w:gridCol w:w="1153"/>
        <w:gridCol w:w="1154"/>
        <w:gridCol w:w="1154"/>
        <w:gridCol w:w="1238"/>
        <w:gridCol w:w="1155"/>
        <w:gridCol w:w="1214"/>
      </w:tblGrid>
      <w:tr w:rsidR="00535882" w:rsidRPr="00535882" w14:paraId="2B6C5D81" w14:textId="77777777" w:rsidTr="00462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tcBorders>
              <w:bottom w:val="single" w:sz="4" w:space="0" w:color="auto"/>
            </w:tcBorders>
          </w:tcPr>
          <w:p w14:paraId="69C2EB66" w14:textId="1F8577A8" w:rsidR="000B5602" w:rsidRPr="007242E0" w:rsidRDefault="000B5602" w:rsidP="002B1CC1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75CDA2EF" w14:textId="6D221BDD" w:rsidR="000B5602" w:rsidRPr="00535882" w:rsidRDefault="000B5602" w:rsidP="002B1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lang w:val="es-AR"/>
              </w:rPr>
            </w:pPr>
            <w:r w:rsidRPr="00535882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lang w:val="es-AR"/>
              </w:rPr>
              <w:t>Descripción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6CF0A6D4" w14:textId="77777777" w:rsidR="000B5602" w:rsidRPr="00535882" w:rsidRDefault="000B5602" w:rsidP="002B1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673D0488" w14:textId="77777777" w:rsidR="000B5602" w:rsidRPr="00535882" w:rsidRDefault="000B5602" w:rsidP="002B1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2AE3B671" w14:textId="77777777" w:rsidR="000B5602" w:rsidRPr="00535882" w:rsidRDefault="000B5602" w:rsidP="002B1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7CDAC924" w14:textId="2665468F" w:rsidR="000B5602" w:rsidRPr="00535882" w:rsidRDefault="000B5602" w:rsidP="002B1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lang w:val="es-AR"/>
              </w:rPr>
            </w:pPr>
            <w:r w:rsidRPr="00535882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lang w:val="es-AR"/>
              </w:rPr>
              <w:t>Cantidad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70635DD7" w14:textId="77777777" w:rsidR="000B5602" w:rsidRPr="00535882" w:rsidRDefault="000B5602" w:rsidP="002B1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lang w:val="es-AR"/>
              </w:rPr>
            </w:pPr>
          </w:p>
        </w:tc>
        <w:tc>
          <w:tcPr>
            <w:tcW w:w="1214" w:type="dxa"/>
          </w:tcPr>
          <w:p w14:paraId="2F13F35F" w14:textId="72A76596" w:rsidR="000B5602" w:rsidRPr="00535882" w:rsidRDefault="000B5602" w:rsidP="002B1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lang w:val="es-AR"/>
              </w:rPr>
            </w:pPr>
            <w:r w:rsidRPr="00535882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lang w:val="es-AR"/>
              </w:rPr>
              <w:t>Precio</w:t>
            </w:r>
          </w:p>
        </w:tc>
      </w:tr>
      <w:tr w:rsidR="00535882" w:rsidRPr="00535882" w14:paraId="3957190D" w14:textId="77777777" w:rsidTr="0046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</w:tcBorders>
          </w:tcPr>
          <w:p w14:paraId="774BD71B" w14:textId="77777777" w:rsidR="000B5602" w:rsidRPr="00535882" w:rsidRDefault="000B5602" w:rsidP="002B1CC1">
            <w:pP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lang w:val="es-AR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3881E52" w14:textId="72B9E083" w:rsidR="000B5602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 xml:space="preserve">Diseño del </w:t>
            </w:r>
            <w:proofErr w:type="spellStart"/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mock</w:t>
            </w:r>
            <w:proofErr w:type="spellEnd"/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-up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14:paraId="07FFFED8" w14:textId="77777777" w:rsidR="000B5602" w:rsidRPr="00535882" w:rsidRDefault="000B560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02E049C9" w14:textId="77777777" w:rsidR="000B5602" w:rsidRPr="00535882" w:rsidRDefault="000B560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717B6907" w14:textId="5B0BECAC" w:rsidR="000B5602" w:rsidRPr="00535882" w:rsidRDefault="000B560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2679168D" w14:textId="7C4B660D" w:rsidR="000B5602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1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0E62E416" w14:textId="4D85CFD8" w:rsidR="000B5602" w:rsidRPr="00535882" w:rsidRDefault="000B560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02D4D0B3" w14:textId="741D3595" w:rsidR="000B5602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3,000</w:t>
            </w:r>
          </w:p>
        </w:tc>
      </w:tr>
      <w:tr w:rsidR="00535882" w:rsidRPr="00535882" w14:paraId="02D2A926" w14:textId="77777777" w:rsidTr="00462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773724D" w14:textId="77777777" w:rsidR="000B5602" w:rsidRPr="00535882" w:rsidRDefault="000B5602" w:rsidP="002B1CC1">
            <w:pPr>
              <w:rPr>
                <w:rFonts w:ascii="Times New Roman" w:hAnsi="Times New Roman" w:cs="Times New Roman"/>
                <w:color w:val="auto"/>
                <w:sz w:val="24"/>
                <w:lang w:val="es-AR"/>
              </w:rPr>
            </w:pPr>
          </w:p>
        </w:tc>
        <w:tc>
          <w:tcPr>
            <w:tcW w:w="2337" w:type="dxa"/>
          </w:tcPr>
          <w:p w14:paraId="02F4DB3A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3" w:type="dxa"/>
          </w:tcPr>
          <w:p w14:paraId="068AFF17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1D68BF9F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568BEBF3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50E7B8E2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64AC91F6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4B687EBB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535882" w:rsidRPr="00535882" w14:paraId="0FB8B0AB" w14:textId="77777777" w:rsidTr="0046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AE0BA97" w14:textId="77777777" w:rsidR="000B5602" w:rsidRPr="00535882" w:rsidRDefault="000B5602" w:rsidP="002B1CC1">
            <w:pPr>
              <w:rPr>
                <w:rFonts w:ascii="Times New Roman" w:hAnsi="Times New Roman" w:cs="Times New Roman"/>
                <w:color w:val="auto"/>
                <w:sz w:val="24"/>
                <w:lang w:val="es-AR"/>
              </w:rPr>
            </w:pPr>
          </w:p>
        </w:tc>
        <w:tc>
          <w:tcPr>
            <w:tcW w:w="2337" w:type="dxa"/>
          </w:tcPr>
          <w:p w14:paraId="7A632112" w14:textId="59776960" w:rsidR="000B5602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Diseño y maquetado del sitio</w:t>
            </w:r>
          </w:p>
        </w:tc>
        <w:tc>
          <w:tcPr>
            <w:tcW w:w="1153" w:type="dxa"/>
          </w:tcPr>
          <w:p w14:paraId="47F8B729" w14:textId="77777777" w:rsidR="000B5602" w:rsidRPr="00535882" w:rsidRDefault="000B560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2B97710B" w14:textId="77777777" w:rsidR="000B5602" w:rsidRPr="00535882" w:rsidRDefault="000B560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6BD881F8" w14:textId="77777777" w:rsidR="000B5602" w:rsidRPr="00535882" w:rsidRDefault="000B560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6BFEF22A" w14:textId="73970964" w:rsidR="000B5602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1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2E9D24D4" w14:textId="77777777" w:rsidR="000B5602" w:rsidRPr="00535882" w:rsidRDefault="000B560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5D9A9E53" w14:textId="7932D288" w:rsidR="000B5602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15,000</w:t>
            </w:r>
          </w:p>
        </w:tc>
      </w:tr>
      <w:tr w:rsidR="00535882" w:rsidRPr="00535882" w14:paraId="4E6DAFF2" w14:textId="77777777" w:rsidTr="00462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673667" w14:textId="77777777" w:rsidR="00462F73" w:rsidRPr="00535882" w:rsidRDefault="00462F73" w:rsidP="002B1CC1">
            <w:pPr>
              <w:rPr>
                <w:rFonts w:ascii="Times New Roman" w:hAnsi="Times New Roman" w:cs="Times New Roman"/>
                <w:color w:val="auto"/>
                <w:sz w:val="24"/>
                <w:lang w:val="es-AR"/>
              </w:rPr>
            </w:pPr>
          </w:p>
        </w:tc>
        <w:tc>
          <w:tcPr>
            <w:tcW w:w="2337" w:type="dxa"/>
          </w:tcPr>
          <w:p w14:paraId="759EF604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3" w:type="dxa"/>
          </w:tcPr>
          <w:p w14:paraId="6E50E72B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30C1563B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0415E7C9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5769AF08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0C6CBBC6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426C43B1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535882" w:rsidRPr="00535882" w14:paraId="7A57AA44" w14:textId="77777777" w:rsidTr="0046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D0A511" w14:textId="77777777" w:rsidR="00462F73" w:rsidRPr="00535882" w:rsidRDefault="00462F73" w:rsidP="002B1CC1">
            <w:pPr>
              <w:rPr>
                <w:rFonts w:ascii="Times New Roman" w:hAnsi="Times New Roman" w:cs="Times New Roman"/>
                <w:color w:val="auto"/>
                <w:sz w:val="24"/>
                <w:lang w:val="es-AR"/>
              </w:rPr>
            </w:pPr>
          </w:p>
        </w:tc>
        <w:tc>
          <w:tcPr>
            <w:tcW w:w="2337" w:type="dxa"/>
          </w:tcPr>
          <w:p w14:paraId="7B73DBD6" w14:textId="1CCF03D2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Cambios y mejoras del sitio</w:t>
            </w:r>
          </w:p>
          <w:p w14:paraId="0C5949D5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3" w:type="dxa"/>
          </w:tcPr>
          <w:p w14:paraId="58721CE3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2CCB0642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03BBEAFF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5B32E405" w14:textId="04502729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1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4A62742D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3E0FAC74" w14:textId="7F342D43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15,000</w:t>
            </w:r>
          </w:p>
        </w:tc>
      </w:tr>
      <w:tr w:rsidR="00535882" w:rsidRPr="00535882" w14:paraId="6D196D6B" w14:textId="77777777" w:rsidTr="00462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BFACA8D" w14:textId="77777777" w:rsidR="00462F73" w:rsidRPr="00535882" w:rsidRDefault="00462F73" w:rsidP="002B1CC1">
            <w:pPr>
              <w:rPr>
                <w:rFonts w:ascii="Times New Roman" w:hAnsi="Times New Roman" w:cs="Times New Roman"/>
                <w:color w:val="auto"/>
                <w:sz w:val="24"/>
                <w:lang w:val="es-AR"/>
              </w:rPr>
            </w:pPr>
          </w:p>
        </w:tc>
        <w:tc>
          <w:tcPr>
            <w:tcW w:w="2337" w:type="dxa"/>
          </w:tcPr>
          <w:p w14:paraId="5F3978C9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3" w:type="dxa"/>
          </w:tcPr>
          <w:p w14:paraId="3ADB90B6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144B59DB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29C2E1D4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345E4F7E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211C6792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59BE1ADD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535882" w:rsidRPr="00535882" w14:paraId="11FDA6FA" w14:textId="77777777" w:rsidTr="0046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6D0F613" w14:textId="77777777" w:rsidR="00462F73" w:rsidRPr="00535882" w:rsidRDefault="00462F73" w:rsidP="002B1CC1">
            <w:pPr>
              <w:rPr>
                <w:rFonts w:ascii="Times New Roman" w:hAnsi="Times New Roman" w:cs="Times New Roman"/>
                <w:color w:val="auto"/>
                <w:sz w:val="24"/>
                <w:lang w:val="es-AR"/>
              </w:rPr>
            </w:pPr>
          </w:p>
        </w:tc>
        <w:tc>
          <w:tcPr>
            <w:tcW w:w="2337" w:type="dxa"/>
          </w:tcPr>
          <w:p w14:paraId="038BDA65" w14:textId="44E51A1C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Entrega final y subida al servidor</w:t>
            </w:r>
          </w:p>
          <w:p w14:paraId="197CD939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3" w:type="dxa"/>
          </w:tcPr>
          <w:p w14:paraId="65A61A86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30547713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3368D910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585C0763" w14:textId="11FAFDAE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1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5D94533B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1E49D85A" w14:textId="3E7FDA05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10,000</w:t>
            </w:r>
          </w:p>
        </w:tc>
      </w:tr>
      <w:tr w:rsidR="00535882" w:rsidRPr="00535882" w14:paraId="3D36633E" w14:textId="77777777" w:rsidTr="00462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A5A9AA5" w14:textId="77777777" w:rsidR="000B5602" w:rsidRPr="00535882" w:rsidRDefault="000B5602" w:rsidP="002B1CC1">
            <w:pPr>
              <w:rPr>
                <w:rFonts w:ascii="Times New Roman" w:hAnsi="Times New Roman" w:cs="Times New Roman"/>
                <w:color w:val="auto"/>
                <w:sz w:val="24"/>
                <w:lang w:val="es-AR"/>
              </w:rPr>
            </w:pPr>
          </w:p>
        </w:tc>
        <w:tc>
          <w:tcPr>
            <w:tcW w:w="2337" w:type="dxa"/>
          </w:tcPr>
          <w:p w14:paraId="00EB973E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3" w:type="dxa"/>
          </w:tcPr>
          <w:p w14:paraId="6915DD31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06D39F6F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7F982336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0A8BD02C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30BDDDB6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7EEF4BA8" w14:textId="77777777" w:rsidR="000B5602" w:rsidRPr="00535882" w:rsidRDefault="000B560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535882" w:rsidRPr="00535882" w14:paraId="38B44FDA" w14:textId="77777777" w:rsidTr="0046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9E5986" w14:textId="77777777" w:rsidR="00535882" w:rsidRPr="00535882" w:rsidRDefault="00535882" w:rsidP="002B1CC1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2337" w:type="dxa"/>
          </w:tcPr>
          <w:p w14:paraId="77DD0ED7" w14:textId="4A45B492" w:rsidR="00535882" w:rsidRPr="00535882" w:rsidRDefault="0053588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>
              <w:rPr>
                <w:rFonts w:ascii="Times New Roman" w:hAnsi="Times New Roman" w:cs="Times New Roman"/>
                <w:color w:val="auto"/>
                <w:lang w:val="es-AR"/>
              </w:rPr>
              <w:t>Redes Sociales</w:t>
            </w:r>
          </w:p>
        </w:tc>
        <w:tc>
          <w:tcPr>
            <w:tcW w:w="1153" w:type="dxa"/>
          </w:tcPr>
          <w:p w14:paraId="768F51E7" w14:textId="77777777" w:rsidR="00535882" w:rsidRPr="00535882" w:rsidRDefault="0053588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7345F83C" w14:textId="77777777" w:rsidR="00535882" w:rsidRPr="00535882" w:rsidRDefault="0053588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5E511699" w14:textId="77777777" w:rsidR="00535882" w:rsidRPr="00535882" w:rsidRDefault="0053588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67DCCEB6" w14:textId="6F2D2266" w:rsidR="00535882" w:rsidRPr="00535882" w:rsidRDefault="0053588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>
              <w:rPr>
                <w:rFonts w:ascii="Times New Roman" w:hAnsi="Times New Roman" w:cs="Times New Roman"/>
                <w:color w:val="auto"/>
                <w:lang w:val="es-AR"/>
              </w:rPr>
              <w:t>1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1CF301DF" w14:textId="77777777" w:rsidR="00535882" w:rsidRPr="00535882" w:rsidRDefault="0053588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319B951D" w14:textId="58CF601C" w:rsidR="00535882" w:rsidRPr="00535882" w:rsidRDefault="00535882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>
              <w:rPr>
                <w:rFonts w:ascii="Times New Roman" w:hAnsi="Times New Roman" w:cs="Times New Roman"/>
                <w:color w:val="auto"/>
                <w:lang w:val="es-AR"/>
              </w:rPr>
              <w:t>5,000</w:t>
            </w:r>
          </w:p>
        </w:tc>
      </w:tr>
      <w:tr w:rsidR="00535882" w:rsidRPr="00535882" w14:paraId="2D30E688" w14:textId="77777777" w:rsidTr="00462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EC8DC1B" w14:textId="77777777" w:rsidR="00535882" w:rsidRPr="00535882" w:rsidRDefault="00535882" w:rsidP="002B1CC1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2337" w:type="dxa"/>
          </w:tcPr>
          <w:p w14:paraId="3AB0DED6" w14:textId="77777777" w:rsidR="00535882" w:rsidRPr="00535882" w:rsidRDefault="0053588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3" w:type="dxa"/>
          </w:tcPr>
          <w:p w14:paraId="2E618837" w14:textId="77777777" w:rsidR="00535882" w:rsidRPr="00535882" w:rsidRDefault="0053588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6EB382F7" w14:textId="77777777" w:rsidR="00535882" w:rsidRPr="00535882" w:rsidRDefault="0053588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77B42787" w14:textId="77777777" w:rsidR="00535882" w:rsidRPr="00535882" w:rsidRDefault="0053588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555D522A" w14:textId="77777777" w:rsidR="00535882" w:rsidRPr="00535882" w:rsidRDefault="0053588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7825F34A" w14:textId="77777777" w:rsidR="00535882" w:rsidRPr="00535882" w:rsidRDefault="0053588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62F35C83" w14:textId="77777777" w:rsidR="00535882" w:rsidRPr="00535882" w:rsidRDefault="00535882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535882" w:rsidRPr="00535882" w14:paraId="747E9FAE" w14:textId="77777777" w:rsidTr="0046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33AC8DF" w14:textId="77777777" w:rsidR="00462F73" w:rsidRPr="00535882" w:rsidRDefault="00462F73" w:rsidP="002B1CC1">
            <w:pPr>
              <w:rPr>
                <w:rFonts w:ascii="Times New Roman" w:hAnsi="Times New Roman" w:cs="Times New Roman"/>
                <w:color w:val="auto"/>
                <w:sz w:val="24"/>
                <w:lang w:val="es-AR"/>
              </w:rPr>
            </w:pPr>
          </w:p>
        </w:tc>
        <w:tc>
          <w:tcPr>
            <w:tcW w:w="2337" w:type="dxa"/>
          </w:tcPr>
          <w:p w14:paraId="2138DBFE" w14:textId="18DD4C20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Subtotal</w:t>
            </w:r>
          </w:p>
        </w:tc>
        <w:tc>
          <w:tcPr>
            <w:tcW w:w="1153" w:type="dxa"/>
          </w:tcPr>
          <w:p w14:paraId="1D5C75F8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7F2664A3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7EEFAE3B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4BFC18BA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214D64D3" w14:textId="4CAD64BE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3121B08B" w14:textId="28B80850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43,000</w:t>
            </w:r>
          </w:p>
        </w:tc>
      </w:tr>
      <w:tr w:rsidR="00535882" w:rsidRPr="00535882" w14:paraId="44CB6B23" w14:textId="77777777" w:rsidTr="00462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2456774" w14:textId="77777777" w:rsidR="00462F73" w:rsidRPr="00535882" w:rsidRDefault="00462F73" w:rsidP="002B1CC1">
            <w:pPr>
              <w:rPr>
                <w:rFonts w:ascii="Times New Roman" w:hAnsi="Times New Roman" w:cs="Times New Roman"/>
                <w:color w:val="auto"/>
                <w:sz w:val="24"/>
                <w:lang w:val="es-AR"/>
              </w:rPr>
            </w:pPr>
          </w:p>
        </w:tc>
        <w:tc>
          <w:tcPr>
            <w:tcW w:w="2337" w:type="dxa"/>
          </w:tcPr>
          <w:p w14:paraId="0B9E85B7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3" w:type="dxa"/>
          </w:tcPr>
          <w:p w14:paraId="5B7C7646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50D24F7E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2F407C7A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57F416C8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4A1AD4EA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0267022F" w14:textId="77777777" w:rsidR="00462F73" w:rsidRPr="00535882" w:rsidRDefault="00462F73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535882" w:rsidRPr="00535882" w14:paraId="3FB8670C" w14:textId="77777777" w:rsidTr="0046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ECF5B69" w14:textId="77777777" w:rsidR="002B1CC1" w:rsidRPr="00535882" w:rsidRDefault="002B1CC1" w:rsidP="002B1CC1">
            <w:pPr>
              <w:rPr>
                <w:rFonts w:ascii="Times New Roman" w:hAnsi="Times New Roman" w:cs="Times New Roman"/>
                <w:color w:val="auto"/>
                <w:sz w:val="24"/>
                <w:lang w:val="es-AR"/>
              </w:rPr>
            </w:pPr>
          </w:p>
        </w:tc>
        <w:tc>
          <w:tcPr>
            <w:tcW w:w="2337" w:type="dxa"/>
          </w:tcPr>
          <w:p w14:paraId="73F2D3BC" w14:textId="56303C9F" w:rsidR="002B1CC1" w:rsidRPr="00535882" w:rsidRDefault="002B1CC1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IVA</w:t>
            </w:r>
          </w:p>
        </w:tc>
        <w:tc>
          <w:tcPr>
            <w:tcW w:w="1153" w:type="dxa"/>
          </w:tcPr>
          <w:p w14:paraId="45B1D898" w14:textId="77777777" w:rsidR="002B1CC1" w:rsidRPr="00535882" w:rsidRDefault="002B1CC1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52CF1E74" w14:textId="77777777" w:rsidR="002B1CC1" w:rsidRPr="00535882" w:rsidRDefault="002B1CC1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6ED01CCF" w14:textId="77777777" w:rsidR="002B1CC1" w:rsidRPr="00535882" w:rsidRDefault="002B1CC1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40EE14C7" w14:textId="77777777" w:rsidR="002B1CC1" w:rsidRPr="00535882" w:rsidRDefault="002B1CC1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089FFF92" w14:textId="77777777" w:rsidR="002B1CC1" w:rsidRPr="00535882" w:rsidRDefault="002B1CC1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7D1C3F61" w14:textId="6AF19580" w:rsidR="002B1CC1" w:rsidRPr="00535882" w:rsidRDefault="002B1CC1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21%</w:t>
            </w:r>
          </w:p>
        </w:tc>
      </w:tr>
      <w:tr w:rsidR="00535882" w:rsidRPr="00535882" w14:paraId="65BFD86B" w14:textId="77777777" w:rsidTr="00462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4B4C36B" w14:textId="77777777" w:rsidR="002B1CC1" w:rsidRPr="00535882" w:rsidRDefault="002B1CC1" w:rsidP="002B1CC1">
            <w:pPr>
              <w:rPr>
                <w:rFonts w:ascii="Times New Roman" w:hAnsi="Times New Roman" w:cs="Times New Roman"/>
                <w:color w:val="auto"/>
                <w:sz w:val="24"/>
                <w:lang w:val="es-AR"/>
              </w:rPr>
            </w:pPr>
          </w:p>
        </w:tc>
        <w:tc>
          <w:tcPr>
            <w:tcW w:w="2337" w:type="dxa"/>
          </w:tcPr>
          <w:p w14:paraId="55B9CC4B" w14:textId="77777777" w:rsidR="002B1CC1" w:rsidRPr="00535882" w:rsidRDefault="002B1CC1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3" w:type="dxa"/>
          </w:tcPr>
          <w:p w14:paraId="53DF2CCA" w14:textId="77777777" w:rsidR="002B1CC1" w:rsidRPr="00535882" w:rsidRDefault="002B1CC1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33C62F87" w14:textId="77777777" w:rsidR="002B1CC1" w:rsidRPr="00535882" w:rsidRDefault="002B1CC1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551A2855" w14:textId="77777777" w:rsidR="002B1CC1" w:rsidRPr="00535882" w:rsidRDefault="002B1CC1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678A19FF" w14:textId="77777777" w:rsidR="002B1CC1" w:rsidRPr="00535882" w:rsidRDefault="002B1CC1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381432AA" w14:textId="77777777" w:rsidR="002B1CC1" w:rsidRPr="00535882" w:rsidRDefault="002B1CC1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79E8743A" w14:textId="77777777" w:rsidR="002B1CC1" w:rsidRPr="00535882" w:rsidRDefault="002B1CC1" w:rsidP="002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535882" w:rsidRPr="00535882" w14:paraId="137F2F7A" w14:textId="77777777" w:rsidTr="0046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B0C0B4" w14:textId="77777777" w:rsidR="00462F73" w:rsidRPr="00535882" w:rsidRDefault="00462F73" w:rsidP="002B1CC1">
            <w:pPr>
              <w:rPr>
                <w:rFonts w:ascii="Times New Roman" w:hAnsi="Times New Roman" w:cs="Times New Roman"/>
                <w:color w:val="auto"/>
                <w:sz w:val="24"/>
                <w:lang w:val="es-AR"/>
              </w:rPr>
            </w:pPr>
          </w:p>
        </w:tc>
        <w:tc>
          <w:tcPr>
            <w:tcW w:w="2337" w:type="dxa"/>
          </w:tcPr>
          <w:p w14:paraId="3EDD8B36" w14:textId="0D7CD240" w:rsidR="00462F73" w:rsidRPr="00535882" w:rsidRDefault="00AB24C4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Total</w:t>
            </w:r>
          </w:p>
        </w:tc>
        <w:tc>
          <w:tcPr>
            <w:tcW w:w="1153" w:type="dxa"/>
          </w:tcPr>
          <w:p w14:paraId="54327DF1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right w:val="single" w:sz="4" w:space="0" w:color="auto"/>
            </w:tcBorders>
          </w:tcPr>
          <w:p w14:paraId="301672E6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14:paraId="6842AE0E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611C3A62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14:paraId="12F89FA4" w14:textId="77777777" w:rsidR="00462F73" w:rsidRPr="00535882" w:rsidRDefault="00462F73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  <w:tc>
          <w:tcPr>
            <w:tcW w:w="1214" w:type="dxa"/>
          </w:tcPr>
          <w:p w14:paraId="6711087A" w14:textId="6EF22727" w:rsidR="00462F73" w:rsidRPr="00535882" w:rsidRDefault="002B1CC1" w:rsidP="002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AR"/>
              </w:rPr>
            </w:pP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5</w:t>
            </w:r>
            <w:r w:rsidR="00535882">
              <w:rPr>
                <w:rFonts w:ascii="Times New Roman" w:hAnsi="Times New Roman" w:cs="Times New Roman"/>
                <w:color w:val="auto"/>
                <w:lang w:val="es-AR"/>
              </w:rPr>
              <w:t>7</w:t>
            </w:r>
            <w:r w:rsidRPr="00535882">
              <w:rPr>
                <w:rFonts w:ascii="Times New Roman" w:hAnsi="Times New Roman" w:cs="Times New Roman"/>
                <w:color w:val="auto"/>
                <w:lang w:val="es-AR"/>
              </w:rPr>
              <w:t>,030</w:t>
            </w:r>
          </w:p>
        </w:tc>
      </w:tr>
    </w:tbl>
    <w:p w14:paraId="1CF44726" w14:textId="77777777" w:rsidR="000B5602" w:rsidRPr="00535882" w:rsidRDefault="000B5602" w:rsidP="002B1CC1">
      <w:pPr>
        <w:spacing w:line="360" w:lineRule="auto"/>
        <w:rPr>
          <w:rFonts w:ascii="Times New Roman" w:hAnsi="Times New Roman" w:cs="Times New Roman"/>
          <w:color w:val="auto"/>
          <w:lang w:val="es-AR"/>
        </w:rPr>
      </w:pPr>
    </w:p>
    <w:p w14:paraId="4223BDD1" w14:textId="098573E4" w:rsidR="00535882" w:rsidRPr="00535882" w:rsidRDefault="00535882" w:rsidP="002B1CC1">
      <w:p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Firma del cliente</w:t>
      </w:r>
      <w:r>
        <w:rPr>
          <w:rFonts w:ascii="Times New Roman" w:hAnsi="Times New Roman" w:cs="Times New Roman"/>
          <w:color w:val="auto"/>
          <w:lang w:val="es-AR"/>
        </w:rPr>
        <w:t>:</w:t>
      </w:r>
      <w:r w:rsidRPr="00535882">
        <w:rPr>
          <w:rFonts w:ascii="Times New Roman" w:hAnsi="Times New Roman" w:cs="Times New Roman"/>
          <w:color w:val="auto"/>
          <w:lang w:val="es-AR"/>
        </w:rPr>
        <w:t xml:space="preserve"> </w:t>
      </w:r>
      <w:r>
        <w:rPr>
          <w:rFonts w:ascii="Times New Roman" w:hAnsi="Times New Roman" w:cs="Times New Roman"/>
          <w:color w:val="auto"/>
          <w:lang w:val="es-AR"/>
        </w:rPr>
        <w:t>___________________</w:t>
      </w:r>
    </w:p>
    <w:p w14:paraId="317B7A34" w14:textId="3B712224" w:rsidR="00535882" w:rsidRPr="00535882" w:rsidRDefault="00535882" w:rsidP="002B1CC1">
      <w:p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Aclaración:</w:t>
      </w:r>
      <w:r>
        <w:rPr>
          <w:rFonts w:ascii="Times New Roman" w:hAnsi="Times New Roman" w:cs="Times New Roman"/>
          <w:color w:val="auto"/>
          <w:lang w:val="es-AR"/>
        </w:rPr>
        <w:t xml:space="preserve"> </w:t>
      </w:r>
      <w:r>
        <w:rPr>
          <w:rFonts w:ascii="Times New Roman" w:hAnsi="Times New Roman" w:cs="Times New Roman"/>
          <w:color w:val="auto"/>
          <w:lang w:val="es-AR"/>
        </w:rPr>
        <w:t>___________________</w:t>
      </w:r>
    </w:p>
    <w:p w14:paraId="2F9786B7" w14:textId="3365BE67" w:rsidR="00535882" w:rsidRPr="00535882" w:rsidRDefault="00535882" w:rsidP="002B1CC1">
      <w:pPr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>DNI:</w:t>
      </w:r>
      <w:r>
        <w:rPr>
          <w:rFonts w:ascii="Times New Roman" w:hAnsi="Times New Roman" w:cs="Times New Roman"/>
          <w:color w:val="auto"/>
          <w:lang w:val="es-AR"/>
        </w:rPr>
        <w:t xml:space="preserve"> </w:t>
      </w:r>
      <w:r>
        <w:rPr>
          <w:rFonts w:ascii="Times New Roman" w:hAnsi="Times New Roman" w:cs="Times New Roman"/>
          <w:color w:val="auto"/>
          <w:lang w:val="es-AR"/>
        </w:rPr>
        <w:t>___________________</w:t>
      </w:r>
    </w:p>
    <w:p w14:paraId="00FF698E" w14:textId="77777777" w:rsidR="00535882" w:rsidRPr="00535882" w:rsidRDefault="00535882" w:rsidP="00535882">
      <w:pPr>
        <w:shd w:val="clear" w:color="auto" w:fill="DFEFF2" w:themeFill="background2" w:themeFillTint="33"/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 xml:space="preserve">Este presupuesto es final, el cliente acepta las condiciones de trabajo. En el caso de necesitar ampliar las prestaciones se realizará otra cotización. </w:t>
      </w:r>
    </w:p>
    <w:p w14:paraId="44D15B81" w14:textId="77777777" w:rsidR="00535882" w:rsidRDefault="00535882" w:rsidP="00535882">
      <w:pPr>
        <w:shd w:val="clear" w:color="auto" w:fill="DFEFF2" w:themeFill="background2" w:themeFillTint="33"/>
        <w:spacing w:line="360" w:lineRule="auto"/>
        <w:rPr>
          <w:rFonts w:ascii="Times New Roman" w:hAnsi="Times New Roman" w:cs="Times New Roman"/>
          <w:color w:val="auto"/>
          <w:lang w:val="es-AR"/>
        </w:rPr>
      </w:pPr>
      <w:r w:rsidRPr="00535882">
        <w:rPr>
          <w:rFonts w:ascii="Times New Roman" w:hAnsi="Times New Roman" w:cs="Times New Roman"/>
          <w:color w:val="auto"/>
          <w:lang w:val="es-AR"/>
        </w:rPr>
        <w:t xml:space="preserve">El servicio incluye prototipado, diseño, maquetado y contenido WEB. Las mejoras en el diseño están incluidas. La entrega final se hace en el servidor del cliente o en un hosting (costo y mantenimiento no incluido) Las imágenes </w:t>
      </w:r>
      <w:r w:rsidRPr="00535882">
        <w:rPr>
          <w:rFonts w:ascii="Times New Roman" w:hAnsi="Times New Roman" w:cs="Times New Roman"/>
          <w:color w:val="auto"/>
          <w:lang w:val="es-AR"/>
        </w:rPr>
        <w:t>e información</w:t>
      </w:r>
      <w:r w:rsidRPr="00535882">
        <w:rPr>
          <w:rFonts w:ascii="Times New Roman" w:hAnsi="Times New Roman" w:cs="Times New Roman"/>
          <w:color w:val="auto"/>
          <w:lang w:val="es-AR"/>
        </w:rPr>
        <w:t xml:space="preserve"> de la web serán enviadas por la empresa solicitante. Este presupuesto es válido por 10 días hábiles, luego estará sujeto a modificaciones. </w:t>
      </w:r>
    </w:p>
    <w:p w14:paraId="4E2003AB" w14:textId="77777777" w:rsidR="00535882" w:rsidRDefault="00535882" w:rsidP="00535882">
      <w:pPr>
        <w:shd w:val="clear" w:color="auto" w:fill="DFEFF2" w:themeFill="background2" w:themeFillTint="33"/>
        <w:spacing w:line="360" w:lineRule="auto"/>
        <w:jc w:val="center"/>
        <w:rPr>
          <w:rFonts w:ascii="Times New Roman" w:hAnsi="Times New Roman" w:cs="Times New Roman"/>
          <w:color w:val="C00000"/>
          <w:lang w:val="es-AR"/>
        </w:rPr>
      </w:pPr>
      <w:r w:rsidRPr="00535882">
        <w:rPr>
          <w:rFonts w:ascii="Times New Roman" w:hAnsi="Times New Roman" w:cs="Times New Roman"/>
          <w:color w:val="C00000"/>
          <w:lang w:val="es-AR"/>
        </w:rPr>
        <w:t xml:space="preserve">Pago: 50% al inicio del proyecto / 50% al finalizar el proyecto </w:t>
      </w:r>
    </w:p>
    <w:p w14:paraId="70EE6207" w14:textId="676FFBE9" w:rsidR="006E4804" w:rsidRPr="00535882" w:rsidRDefault="00535882" w:rsidP="00535882">
      <w:pPr>
        <w:shd w:val="clear" w:color="auto" w:fill="DFEFF2" w:themeFill="background2" w:themeFillTint="33"/>
        <w:spacing w:line="360" w:lineRule="auto"/>
        <w:jc w:val="center"/>
        <w:rPr>
          <w:rFonts w:ascii="Times New Roman" w:hAnsi="Times New Roman" w:cs="Times New Roman"/>
          <w:color w:val="C00000"/>
          <w:lang w:val="es-AR"/>
        </w:rPr>
      </w:pPr>
      <w:r w:rsidRPr="00535882">
        <w:rPr>
          <w:rFonts w:ascii="Times New Roman" w:hAnsi="Times New Roman" w:cs="Times New Roman"/>
          <w:color w:val="C00000"/>
          <w:lang w:val="es-AR"/>
        </w:rPr>
        <w:lastRenderedPageBreak/>
        <w:t>Métodos de pago: Efectivo / Transferencia</w:t>
      </w:r>
    </w:p>
    <w:p w14:paraId="178E7AD3" w14:textId="77777777" w:rsidR="00733164" w:rsidRPr="00535882" w:rsidRDefault="00733164" w:rsidP="000A7626">
      <w:pPr>
        <w:rPr>
          <w:rFonts w:ascii="Times New Roman" w:hAnsi="Times New Roman" w:cs="Times New Roman"/>
          <w:lang w:val="es-AR"/>
        </w:rPr>
      </w:pPr>
    </w:p>
    <w:p w14:paraId="45D99A0B" w14:textId="77777777" w:rsidR="00733164" w:rsidRPr="00535882" w:rsidRDefault="00733164" w:rsidP="000A7626">
      <w:pPr>
        <w:rPr>
          <w:rFonts w:ascii="Times New Roman" w:hAnsi="Times New Roman" w:cs="Times New Roman"/>
          <w:lang w:val="es-AR"/>
        </w:rPr>
      </w:pPr>
    </w:p>
    <w:p w14:paraId="7D12F6AD" w14:textId="77777777" w:rsidR="00733164" w:rsidRPr="00535882" w:rsidRDefault="00733164" w:rsidP="000A7626">
      <w:pPr>
        <w:rPr>
          <w:rFonts w:ascii="Times New Roman" w:hAnsi="Times New Roman" w:cs="Times New Roman"/>
          <w:lang w:val="es-AR"/>
        </w:rPr>
      </w:pPr>
    </w:p>
    <w:p w14:paraId="7AA5FD21" w14:textId="77777777" w:rsidR="00733164" w:rsidRPr="00535882" w:rsidRDefault="00733164" w:rsidP="000A7626">
      <w:pPr>
        <w:rPr>
          <w:rFonts w:ascii="Times New Roman" w:hAnsi="Times New Roman" w:cs="Times New Roman"/>
          <w:lang w:val="es-AR"/>
        </w:rPr>
      </w:pPr>
    </w:p>
    <w:p w14:paraId="31FB82A8" w14:textId="77777777" w:rsidR="00733164" w:rsidRPr="00535882" w:rsidRDefault="00733164" w:rsidP="000A7626">
      <w:pPr>
        <w:rPr>
          <w:rFonts w:ascii="Times New Roman" w:hAnsi="Times New Roman" w:cs="Times New Roman"/>
          <w:lang w:val="es-AR"/>
        </w:rPr>
      </w:pPr>
    </w:p>
    <w:p w14:paraId="0419CD72" w14:textId="77777777" w:rsidR="00733164" w:rsidRPr="00535882" w:rsidRDefault="00733164" w:rsidP="000A7626">
      <w:pPr>
        <w:rPr>
          <w:rFonts w:ascii="Times New Roman" w:hAnsi="Times New Roman" w:cs="Times New Roman"/>
          <w:lang w:val="es-AR"/>
        </w:rPr>
      </w:pPr>
    </w:p>
    <w:p w14:paraId="73961FAD" w14:textId="18D024A0" w:rsidR="00733164" w:rsidRPr="00535882" w:rsidRDefault="00733164" w:rsidP="00733164">
      <w:pPr>
        <w:ind w:left="-5387"/>
        <w:rPr>
          <w:rFonts w:ascii="Times New Roman" w:hAnsi="Times New Roman" w:cs="Times New Roman"/>
          <w:lang w:val="es-AR"/>
        </w:rPr>
        <w:sectPr w:rsidR="00733164" w:rsidRPr="00535882" w:rsidSect="006E4804">
          <w:footerReference w:type="first" r:id="rId13"/>
          <w:pgSz w:w="12240" w:h="15840" w:code="1"/>
          <w:pgMar w:top="1134" w:right="1134" w:bottom="1134" w:left="1134" w:header="431" w:footer="431" w:gutter="0"/>
          <w:pgNumType w:fmt="lowerRoman"/>
          <w:cols w:space="708"/>
          <w:titlePg/>
          <w:docGrid w:linePitch="360"/>
        </w:sectPr>
      </w:pPr>
    </w:p>
    <w:p w14:paraId="44576B5A" w14:textId="26B6D86E" w:rsidR="00BD0C60" w:rsidRPr="00535882" w:rsidRDefault="00BD0C60" w:rsidP="00733164">
      <w:pPr>
        <w:pStyle w:val="Heading1"/>
        <w:rPr>
          <w:rFonts w:ascii="Times New Roman" w:hAnsi="Times New Roman" w:cs="Times New Roman"/>
          <w:sz w:val="24"/>
          <w:szCs w:val="24"/>
          <w:lang w:val="es-AR"/>
        </w:rPr>
      </w:pPr>
    </w:p>
    <w:sectPr w:rsidR="00BD0C60" w:rsidRPr="00535882" w:rsidSect="00495909">
      <w:footerReference w:type="default" r:id="rId14"/>
      <w:footerReference w:type="first" r:id="rId15"/>
      <w:pgSz w:w="12240" w:h="15840" w:code="1"/>
      <w:pgMar w:top="2160" w:right="1080" w:bottom="720" w:left="1080" w:header="64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4E6D1" w14:textId="77777777" w:rsidR="00254FCD" w:rsidRDefault="00254FCD" w:rsidP="005A20E2">
      <w:pPr>
        <w:spacing w:after="0"/>
      </w:pPr>
      <w:r>
        <w:separator/>
      </w:r>
    </w:p>
    <w:p w14:paraId="37F7A336" w14:textId="77777777" w:rsidR="00254FCD" w:rsidRDefault="00254FCD"/>
    <w:p w14:paraId="323D2CCE" w14:textId="77777777" w:rsidR="00254FCD" w:rsidRDefault="00254FCD" w:rsidP="009B4773"/>
    <w:p w14:paraId="6FEC9AAC" w14:textId="77777777" w:rsidR="00254FCD" w:rsidRDefault="00254FCD" w:rsidP="00513832"/>
  </w:endnote>
  <w:endnote w:type="continuationSeparator" w:id="0">
    <w:p w14:paraId="2CB399B9" w14:textId="77777777" w:rsidR="00254FCD" w:rsidRDefault="00254FCD" w:rsidP="005A20E2">
      <w:pPr>
        <w:spacing w:after="0"/>
      </w:pPr>
      <w:r>
        <w:continuationSeparator/>
      </w:r>
    </w:p>
    <w:p w14:paraId="011D147E" w14:textId="77777777" w:rsidR="00254FCD" w:rsidRDefault="00254FCD"/>
    <w:p w14:paraId="53A7E7C9" w14:textId="77777777" w:rsidR="00254FCD" w:rsidRDefault="00254FCD" w:rsidP="009B4773"/>
    <w:p w14:paraId="6B73E4D5" w14:textId="77777777" w:rsidR="00254FCD" w:rsidRDefault="00254FCD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7903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011107972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640C7CA" w14:textId="77777777" w:rsidR="00810DF6" w:rsidRDefault="00810DF6" w:rsidP="00D94688">
            <w:pPr>
              <w:pStyle w:val="Footer"/>
              <w:jc w:val="right"/>
            </w:pP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1A2F8" w14:textId="77777777" w:rsidR="00810DF6" w:rsidRPr="00F8411A" w:rsidRDefault="00810DF6" w:rsidP="00F8411A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Pr="00F8411A">
      <w:t>1</w:t>
    </w:r>
    <w:r w:rsidRPr="00F8411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27777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61378974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7EA3B391" w14:textId="77777777" w:rsidR="00810DF6" w:rsidRDefault="00810DF6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692CC64C" w14:textId="77777777" w:rsidR="00810DF6" w:rsidRDefault="00254FCD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06FD" w14:textId="77777777" w:rsidR="00254FCD" w:rsidRDefault="00254FCD" w:rsidP="005A20E2">
      <w:pPr>
        <w:spacing w:after="0"/>
      </w:pPr>
      <w:r>
        <w:separator/>
      </w:r>
    </w:p>
    <w:p w14:paraId="6720D9FF" w14:textId="77777777" w:rsidR="00254FCD" w:rsidRDefault="00254FCD"/>
    <w:p w14:paraId="7257ED6A" w14:textId="77777777" w:rsidR="00254FCD" w:rsidRDefault="00254FCD" w:rsidP="009B4773"/>
    <w:p w14:paraId="323BFD49" w14:textId="77777777" w:rsidR="00254FCD" w:rsidRDefault="00254FCD" w:rsidP="00513832"/>
  </w:footnote>
  <w:footnote w:type="continuationSeparator" w:id="0">
    <w:p w14:paraId="76533C79" w14:textId="77777777" w:rsidR="00254FCD" w:rsidRDefault="00254FCD" w:rsidP="005A20E2">
      <w:pPr>
        <w:spacing w:after="0"/>
      </w:pPr>
      <w:r>
        <w:continuationSeparator/>
      </w:r>
    </w:p>
    <w:p w14:paraId="7243EA69" w14:textId="77777777" w:rsidR="00254FCD" w:rsidRDefault="00254FCD"/>
    <w:p w14:paraId="3284B31C" w14:textId="77777777" w:rsidR="00254FCD" w:rsidRDefault="00254FCD" w:rsidP="009B4773"/>
    <w:p w14:paraId="27D8017B" w14:textId="77777777" w:rsidR="00254FCD" w:rsidRDefault="00254FCD" w:rsidP="005138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B31C37"/>
    <w:multiLevelType w:val="hybridMultilevel"/>
    <w:tmpl w:val="365CEC8E"/>
    <w:lvl w:ilvl="0" w:tplc="745EC9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95959" w:themeColor="text1" w:themeTint="A6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B44AD"/>
    <w:multiLevelType w:val="hybridMultilevel"/>
    <w:tmpl w:val="00BC6E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7"/>
  </w:num>
  <w:num w:numId="3">
    <w:abstractNumId w:val="18"/>
  </w:num>
  <w:num w:numId="4">
    <w:abstractNumId w:val="26"/>
  </w:num>
  <w:num w:numId="5">
    <w:abstractNumId w:val="14"/>
  </w:num>
  <w:num w:numId="6">
    <w:abstractNumId w:val="8"/>
  </w:num>
  <w:num w:numId="7">
    <w:abstractNumId w:val="35"/>
  </w:num>
  <w:num w:numId="8">
    <w:abstractNumId w:val="13"/>
  </w:num>
  <w:num w:numId="9">
    <w:abstractNumId w:val="38"/>
  </w:num>
  <w:num w:numId="10">
    <w:abstractNumId w:val="32"/>
  </w:num>
  <w:num w:numId="11">
    <w:abstractNumId w:val="4"/>
  </w:num>
  <w:num w:numId="12">
    <w:abstractNumId w:val="11"/>
  </w:num>
  <w:num w:numId="13">
    <w:abstractNumId w:val="17"/>
  </w:num>
  <w:num w:numId="14">
    <w:abstractNumId w:val="25"/>
  </w:num>
  <w:num w:numId="15">
    <w:abstractNumId w:val="21"/>
  </w:num>
  <w:num w:numId="16">
    <w:abstractNumId w:val="7"/>
  </w:num>
  <w:num w:numId="17">
    <w:abstractNumId w:val="27"/>
  </w:num>
  <w:num w:numId="18">
    <w:abstractNumId w:val="39"/>
  </w:num>
  <w:num w:numId="19">
    <w:abstractNumId w:val="10"/>
  </w:num>
  <w:num w:numId="20">
    <w:abstractNumId w:val="30"/>
  </w:num>
  <w:num w:numId="21">
    <w:abstractNumId w:val="12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9"/>
  </w:num>
  <w:num w:numId="27">
    <w:abstractNumId w:val="33"/>
  </w:num>
  <w:num w:numId="28">
    <w:abstractNumId w:val="16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4"/>
  </w:num>
  <w:num w:numId="39">
    <w:abstractNumId w:val="36"/>
  </w:num>
  <w:num w:numId="4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A1"/>
    <w:rsid w:val="0000092E"/>
    <w:rsid w:val="00012A83"/>
    <w:rsid w:val="00017C3C"/>
    <w:rsid w:val="00021F2E"/>
    <w:rsid w:val="00023F87"/>
    <w:rsid w:val="00026EAE"/>
    <w:rsid w:val="0003123C"/>
    <w:rsid w:val="00032A10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5602"/>
    <w:rsid w:val="000B5DA2"/>
    <w:rsid w:val="000C1C28"/>
    <w:rsid w:val="000C5872"/>
    <w:rsid w:val="000E0979"/>
    <w:rsid w:val="000E1544"/>
    <w:rsid w:val="001155CE"/>
    <w:rsid w:val="001225D9"/>
    <w:rsid w:val="00124370"/>
    <w:rsid w:val="00160392"/>
    <w:rsid w:val="001909BB"/>
    <w:rsid w:val="001A5429"/>
    <w:rsid w:val="001B1DAF"/>
    <w:rsid w:val="001C7F44"/>
    <w:rsid w:val="001D1C22"/>
    <w:rsid w:val="001E11F1"/>
    <w:rsid w:val="001E1E58"/>
    <w:rsid w:val="00206719"/>
    <w:rsid w:val="00212B1B"/>
    <w:rsid w:val="00240312"/>
    <w:rsid w:val="00247B17"/>
    <w:rsid w:val="00252E4A"/>
    <w:rsid w:val="00254FCD"/>
    <w:rsid w:val="002642A8"/>
    <w:rsid w:val="002A137B"/>
    <w:rsid w:val="002B1CC1"/>
    <w:rsid w:val="0031130D"/>
    <w:rsid w:val="00314A6F"/>
    <w:rsid w:val="00334394"/>
    <w:rsid w:val="00347AF5"/>
    <w:rsid w:val="00360F98"/>
    <w:rsid w:val="00362478"/>
    <w:rsid w:val="00374421"/>
    <w:rsid w:val="00385D4D"/>
    <w:rsid w:val="003B5758"/>
    <w:rsid w:val="003C65A1"/>
    <w:rsid w:val="003D04F0"/>
    <w:rsid w:val="003D59A7"/>
    <w:rsid w:val="003E78A7"/>
    <w:rsid w:val="003F0714"/>
    <w:rsid w:val="003F13B0"/>
    <w:rsid w:val="003F5F4A"/>
    <w:rsid w:val="00400698"/>
    <w:rsid w:val="00403423"/>
    <w:rsid w:val="004211AF"/>
    <w:rsid w:val="00423A18"/>
    <w:rsid w:val="004262DD"/>
    <w:rsid w:val="0042646F"/>
    <w:rsid w:val="00435096"/>
    <w:rsid w:val="00440BF7"/>
    <w:rsid w:val="004411FB"/>
    <w:rsid w:val="00443212"/>
    <w:rsid w:val="004567E6"/>
    <w:rsid w:val="00462F73"/>
    <w:rsid w:val="00473DE2"/>
    <w:rsid w:val="00493EC0"/>
    <w:rsid w:val="00495909"/>
    <w:rsid w:val="004B5251"/>
    <w:rsid w:val="004C7B3E"/>
    <w:rsid w:val="00513832"/>
    <w:rsid w:val="005237B2"/>
    <w:rsid w:val="00526C37"/>
    <w:rsid w:val="00533047"/>
    <w:rsid w:val="00535882"/>
    <w:rsid w:val="00577B45"/>
    <w:rsid w:val="00582502"/>
    <w:rsid w:val="005919AF"/>
    <w:rsid w:val="005A20E2"/>
    <w:rsid w:val="005B5B61"/>
    <w:rsid w:val="005B6A1A"/>
    <w:rsid w:val="005D2146"/>
    <w:rsid w:val="005F6388"/>
    <w:rsid w:val="00614293"/>
    <w:rsid w:val="006329E1"/>
    <w:rsid w:val="00633E73"/>
    <w:rsid w:val="00655308"/>
    <w:rsid w:val="00664450"/>
    <w:rsid w:val="006936EB"/>
    <w:rsid w:val="006B2383"/>
    <w:rsid w:val="006D0144"/>
    <w:rsid w:val="006E3FC8"/>
    <w:rsid w:val="006E4804"/>
    <w:rsid w:val="006E523A"/>
    <w:rsid w:val="006F35BA"/>
    <w:rsid w:val="00707756"/>
    <w:rsid w:val="007157EF"/>
    <w:rsid w:val="007242E0"/>
    <w:rsid w:val="00730BAF"/>
    <w:rsid w:val="00733164"/>
    <w:rsid w:val="0073670F"/>
    <w:rsid w:val="00740FCE"/>
    <w:rsid w:val="00753E67"/>
    <w:rsid w:val="007B17C4"/>
    <w:rsid w:val="007B1F5A"/>
    <w:rsid w:val="007B3AB6"/>
    <w:rsid w:val="007B5AFF"/>
    <w:rsid w:val="007C136F"/>
    <w:rsid w:val="007C5AF4"/>
    <w:rsid w:val="007D5767"/>
    <w:rsid w:val="007F793B"/>
    <w:rsid w:val="00810DF6"/>
    <w:rsid w:val="00813EC8"/>
    <w:rsid w:val="00817F8C"/>
    <w:rsid w:val="0083428B"/>
    <w:rsid w:val="00876F99"/>
    <w:rsid w:val="00877A44"/>
    <w:rsid w:val="008820B3"/>
    <w:rsid w:val="00886169"/>
    <w:rsid w:val="008965F6"/>
    <w:rsid w:val="008A2B5E"/>
    <w:rsid w:val="008D3386"/>
    <w:rsid w:val="008D3518"/>
    <w:rsid w:val="008F704C"/>
    <w:rsid w:val="0090206C"/>
    <w:rsid w:val="00902998"/>
    <w:rsid w:val="00912C1B"/>
    <w:rsid w:val="0092125E"/>
    <w:rsid w:val="00924319"/>
    <w:rsid w:val="00952A7A"/>
    <w:rsid w:val="00974BF8"/>
    <w:rsid w:val="009A3B33"/>
    <w:rsid w:val="009A45A0"/>
    <w:rsid w:val="009B35B5"/>
    <w:rsid w:val="009B4773"/>
    <w:rsid w:val="009C018F"/>
    <w:rsid w:val="009D2556"/>
    <w:rsid w:val="009E55E1"/>
    <w:rsid w:val="00A44EEF"/>
    <w:rsid w:val="00A630FD"/>
    <w:rsid w:val="00A74908"/>
    <w:rsid w:val="00A91213"/>
    <w:rsid w:val="00A960DC"/>
    <w:rsid w:val="00A9621B"/>
    <w:rsid w:val="00AA29B1"/>
    <w:rsid w:val="00AA66D7"/>
    <w:rsid w:val="00AB24C4"/>
    <w:rsid w:val="00AC3653"/>
    <w:rsid w:val="00AE0241"/>
    <w:rsid w:val="00AE5008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A3E51"/>
    <w:rsid w:val="00BB02E6"/>
    <w:rsid w:val="00BD0C60"/>
    <w:rsid w:val="00C17BCF"/>
    <w:rsid w:val="00C3246A"/>
    <w:rsid w:val="00C65564"/>
    <w:rsid w:val="00CA61D8"/>
    <w:rsid w:val="00CD1D98"/>
    <w:rsid w:val="00CF1267"/>
    <w:rsid w:val="00D13200"/>
    <w:rsid w:val="00D26769"/>
    <w:rsid w:val="00D27AF8"/>
    <w:rsid w:val="00D6543F"/>
    <w:rsid w:val="00D74E0C"/>
    <w:rsid w:val="00D86A0A"/>
    <w:rsid w:val="00D94688"/>
    <w:rsid w:val="00DB5A2E"/>
    <w:rsid w:val="00DC0528"/>
    <w:rsid w:val="00DC1104"/>
    <w:rsid w:val="00DC3A45"/>
    <w:rsid w:val="00DC7466"/>
    <w:rsid w:val="00DC7E1C"/>
    <w:rsid w:val="00DE65A2"/>
    <w:rsid w:val="00DF2DCC"/>
    <w:rsid w:val="00E01D0E"/>
    <w:rsid w:val="00E16215"/>
    <w:rsid w:val="00E31650"/>
    <w:rsid w:val="00E35169"/>
    <w:rsid w:val="00E404DF"/>
    <w:rsid w:val="00E53724"/>
    <w:rsid w:val="00E552C8"/>
    <w:rsid w:val="00E75006"/>
    <w:rsid w:val="00E757A0"/>
    <w:rsid w:val="00E84350"/>
    <w:rsid w:val="00E857E2"/>
    <w:rsid w:val="00E85863"/>
    <w:rsid w:val="00E91AE4"/>
    <w:rsid w:val="00EA431D"/>
    <w:rsid w:val="00EB47F9"/>
    <w:rsid w:val="00EC4BCD"/>
    <w:rsid w:val="00F273EA"/>
    <w:rsid w:val="00F33F5E"/>
    <w:rsid w:val="00F53A40"/>
    <w:rsid w:val="00F60840"/>
    <w:rsid w:val="00F75B86"/>
    <w:rsid w:val="00F77933"/>
    <w:rsid w:val="00F8411A"/>
    <w:rsid w:val="00FA0D95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FD0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293"/>
  </w:style>
  <w:style w:type="paragraph" w:styleId="Heading1">
    <w:name w:val="heading 1"/>
    <w:basedOn w:val="Normal"/>
    <w:next w:val="Normal"/>
    <w:link w:val="Heading1Char"/>
    <w:uiPriority w:val="9"/>
    <w:qFormat/>
    <w:rsid w:val="00E404DF"/>
    <w:pPr>
      <w:keepNext/>
      <w:keepLines/>
      <w:pageBreakBefore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B47F9"/>
    <w:pPr>
      <w:spacing w:before="0" w:after="0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EB47F9"/>
    <w:rPr>
      <w:rFonts w:asciiTheme="majorHAnsi" w:hAnsiTheme="majorHAnsi"/>
      <w:b/>
      <w:caps/>
      <w:color w:val="107082" w:themeColor="accent2"/>
      <w:sz w:val="28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13EC8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EC8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F5E"/>
    <w:pPr>
      <w:numPr>
        <w:ilvl w:val="1"/>
      </w:numPr>
      <w:spacing w:after="0"/>
      <w:jc w:val="center"/>
    </w:pPr>
    <w:rPr>
      <w:rFonts w:eastAsiaTheme="minorEastAsia"/>
      <w:b/>
      <w:i/>
      <w:color w:val="F0CDA1" w:themeColor="accent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33F5E"/>
    <w:rPr>
      <w:rFonts w:eastAsiaTheme="minorEastAsia"/>
      <w:b/>
      <w:i/>
      <w:color w:val="F0CDA1" w:themeColor="accent1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404DF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">
    <w:name w:val="Table Text"/>
    <w:basedOn w:val="Normal"/>
    <w:next w:val="Normal"/>
    <w:qFormat/>
    <w:rsid w:val="00810DF6"/>
    <w:pPr>
      <w:spacing w:before="0" w:after="0" w:line="240" w:lineRule="auto"/>
    </w:pPr>
    <w:rPr>
      <w:sz w:val="18"/>
    </w:rPr>
  </w:style>
  <w:style w:type="paragraph" w:customStyle="1" w:styleId="TableHeading">
    <w:name w:val="Table Heading"/>
    <w:basedOn w:val="Normal"/>
    <w:qFormat/>
    <w:rsid w:val="00DC3A45"/>
    <w:pPr>
      <w:spacing w:before="0" w:after="0" w:line="216" w:lineRule="auto"/>
      <w:ind w:left="85"/>
    </w:pPr>
    <w:rPr>
      <w:b/>
      <w:color w:val="FFFFFF" w:themeColor="background1"/>
      <w:sz w:val="18"/>
      <w:szCs w:val="18"/>
    </w:rPr>
  </w:style>
  <w:style w:type="paragraph" w:customStyle="1" w:styleId="Header2">
    <w:name w:val="Header2"/>
    <w:basedOn w:val="Normal"/>
    <w:next w:val="Normal"/>
    <w:link w:val="Header2Char"/>
    <w:qFormat/>
    <w:rsid w:val="00BA3E51"/>
    <w:pPr>
      <w:spacing w:before="0" w:after="0"/>
    </w:pPr>
    <w:rPr>
      <w:i/>
    </w:rPr>
  </w:style>
  <w:style w:type="paragraph" w:customStyle="1" w:styleId="Tabletotal">
    <w:name w:val="Table total"/>
    <w:basedOn w:val="Normal"/>
    <w:next w:val="Normal"/>
    <w:link w:val="TabletotalChar"/>
    <w:qFormat/>
    <w:rsid w:val="004211AF"/>
    <w:pPr>
      <w:spacing w:before="0" w:after="0" w:line="256" w:lineRule="auto"/>
    </w:pPr>
    <w:rPr>
      <w:rFonts w:ascii="Arial" w:eastAsia="Arial" w:hAnsi="Arial" w:cs="Times New Roman"/>
      <w:b/>
      <w:bCs/>
      <w:caps/>
      <w:color w:val="404040" w:themeColor="text1" w:themeTint="BF"/>
      <w:sz w:val="18"/>
      <w:szCs w:val="22"/>
    </w:rPr>
  </w:style>
  <w:style w:type="character" w:customStyle="1" w:styleId="Header2Char">
    <w:name w:val="Header2 Char"/>
    <w:basedOn w:val="DefaultParagraphFont"/>
    <w:link w:val="Header2"/>
    <w:rsid w:val="00BA3E51"/>
    <w:rPr>
      <w:i/>
    </w:rPr>
  </w:style>
  <w:style w:type="character" w:customStyle="1" w:styleId="TabletotalChar">
    <w:name w:val="Table total Char"/>
    <w:basedOn w:val="DefaultParagraphFont"/>
    <w:link w:val="Tabletotal"/>
    <w:rsid w:val="004211AF"/>
    <w:rPr>
      <w:rFonts w:ascii="Arial" w:eastAsia="Arial" w:hAnsi="Arial" w:cs="Times New Roman"/>
      <w:b/>
      <w:bCs/>
      <w:caps/>
      <w:color w:val="404040" w:themeColor="text1" w:themeTint="BF"/>
      <w:sz w:val="18"/>
      <w:szCs w:val="22"/>
    </w:rPr>
  </w:style>
  <w:style w:type="paragraph" w:customStyle="1" w:styleId="TableTextright">
    <w:name w:val="Table Text right"/>
    <w:basedOn w:val="Normal"/>
    <w:next w:val="Normal"/>
    <w:link w:val="TableTextrightChar"/>
    <w:qFormat/>
    <w:rsid w:val="00810DF6"/>
    <w:pPr>
      <w:spacing w:before="0" w:after="0" w:line="240" w:lineRule="auto"/>
      <w:jc w:val="right"/>
    </w:pPr>
    <w:rPr>
      <w:sz w:val="18"/>
    </w:rPr>
  </w:style>
  <w:style w:type="paragraph" w:customStyle="1" w:styleId="TableTextbold">
    <w:name w:val="Table Text bold"/>
    <w:basedOn w:val="Normal"/>
    <w:next w:val="Normal"/>
    <w:link w:val="TableTextboldChar"/>
    <w:qFormat/>
    <w:rsid w:val="009C018F"/>
    <w:pPr>
      <w:spacing w:before="0" w:after="0" w:line="240" w:lineRule="auto"/>
    </w:pPr>
    <w:rPr>
      <w:b/>
      <w:sz w:val="18"/>
    </w:rPr>
  </w:style>
  <w:style w:type="character" w:customStyle="1" w:styleId="TableTextrightChar">
    <w:name w:val="Table Text right Char"/>
    <w:basedOn w:val="DefaultParagraphFont"/>
    <w:link w:val="TableTextright"/>
    <w:rsid w:val="00810DF6"/>
    <w:rPr>
      <w:sz w:val="18"/>
    </w:rPr>
  </w:style>
  <w:style w:type="character" w:customStyle="1" w:styleId="TableTextboldChar">
    <w:name w:val="Table Text bold Char"/>
    <w:basedOn w:val="DefaultParagraphFont"/>
    <w:link w:val="TableTextbold"/>
    <w:rsid w:val="009C018F"/>
    <w:rPr>
      <w:b/>
      <w:sz w:val="18"/>
    </w:rPr>
  </w:style>
  <w:style w:type="table" w:styleId="TableGridLight">
    <w:name w:val="Grid Table Light"/>
    <w:basedOn w:val="TableNormal"/>
    <w:uiPriority w:val="40"/>
    <w:rsid w:val="000B56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B56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56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0B56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B2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cartofield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osm\AppData\Roaming\Microsoft\Templates\Home%20business%20pla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7578C5E-42BD-4E7B-B3CB-02699B7424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10A73A-12AE-40FB-9643-5C7791D7D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2B731-8FA9-4B63-AFAA-3A0B4B7E0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A1D0E4-03F4-4455-B584-C699F9390B7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plan</Template>
  <TotalTime>0</TotalTime>
  <Pages>5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FASHIONISTA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FASHIONISTA</dc:title>
  <dc:subject>PRESUPUESTO</dc:subject>
  <dc:creator/>
  <cp:keywords/>
  <dc:description/>
  <cp:lastModifiedBy/>
  <cp:revision>1</cp:revision>
  <dcterms:created xsi:type="dcterms:W3CDTF">2021-12-03T01:46:00Z</dcterms:created>
  <dcterms:modified xsi:type="dcterms:W3CDTF">2021-12-03T02:52:00Z</dcterms:modified>
  <cp:contentStatus>Agostina M. Cartofield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